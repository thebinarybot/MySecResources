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14C20" w14:textId="79946889" w:rsidR="00C6554A" w:rsidRPr="008B5277" w:rsidRDefault="00185FB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2E8A2664" wp14:editId="591E46F1">
            <wp:extent cx="1905000" cy="1905000"/>
            <wp:effectExtent l="0" t="0" r="0" b="0"/>
            <wp:docPr id="577305001" name="Picture 1" descr="Altered Security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ered Security | Linked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471230E8" w14:textId="0628FD04" w:rsidR="00C6554A" w:rsidRDefault="00185FBA" w:rsidP="00C6554A">
      <w:pPr>
        <w:pStyle w:val="Title"/>
      </w:pPr>
      <w:r>
        <w:t>Certified Red Team Professional</w:t>
      </w:r>
    </w:p>
    <w:p w14:paraId="1FEB007C" w14:textId="08D2E74B" w:rsidR="00C6554A" w:rsidRPr="00D5413C" w:rsidRDefault="00185FBA" w:rsidP="00C6554A">
      <w:pPr>
        <w:pStyle w:val="Subtitle"/>
      </w:pPr>
      <w:r>
        <w:t>Exam report</w:t>
      </w:r>
    </w:p>
    <w:p w14:paraId="3F5A3B6F" w14:textId="1218830D" w:rsidR="00000000" w:rsidRDefault="00185FBA" w:rsidP="003B1ED9">
      <w:pPr>
        <w:pStyle w:val="ContactInfo"/>
      </w:pPr>
      <w:r>
        <w:t>Nithin R</w:t>
      </w:r>
      <w:r w:rsidR="00C6554A">
        <w:t xml:space="preserve"> |</w:t>
      </w:r>
      <w:r w:rsidR="00C6554A" w:rsidRPr="00D5413C">
        <w:t xml:space="preserve"> </w:t>
      </w:r>
      <w:r>
        <w:t>25 Dec 2023</w:t>
      </w:r>
    </w:p>
    <w:p w14:paraId="276DDA49" w14:textId="77777777" w:rsidR="003B1ED9" w:rsidRDefault="003B1ED9" w:rsidP="003B1ED9">
      <w:pPr>
        <w:pStyle w:val="ContactInfo"/>
      </w:pPr>
    </w:p>
    <w:p w14:paraId="2F632D4D" w14:textId="77777777" w:rsidR="003B1ED9" w:rsidRDefault="003B1ED9" w:rsidP="003B1ED9">
      <w:pPr>
        <w:pStyle w:val="ContactInfo"/>
      </w:pPr>
    </w:p>
    <w:p w14:paraId="12A5FFAB" w14:textId="77777777" w:rsidR="003B1ED9" w:rsidRDefault="003B1ED9" w:rsidP="003B1ED9">
      <w:pPr>
        <w:pStyle w:val="ContactInfo"/>
      </w:pPr>
    </w:p>
    <w:p w14:paraId="1B339AAC" w14:textId="77777777" w:rsidR="003B1ED9" w:rsidRDefault="003B1ED9" w:rsidP="003B1ED9">
      <w:pPr>
        <w:pStyle w:val="ContactInfo"/>
      </w:pPr>
    </w:p>
    <w:p w14:paraId="076BD8A6" w14:textId="77777777" w:rsidR="003B1ED9" w:rsidRDefault="003B1ED9" w:rsidP="003B1ED9">
      <w:pPr>
        <w:pStyle w:val="ContactInfo"/>
      </w:pPr>
    </w:p>
    <w:p w14:paraId="249CD6C8" w14:textId="77777777" w:rsidR="003B1ED9" w:rsidRDefault="003B1ED9" w:rsidP="003B1ED9">
      <w:pPr>
        <w:pStyle w:val="ContactInfo"/>
      </w:pPr>
    </w:p>
    <w:p w14:paraId="0328216C" w14:textId="77777777" w:rsidR="003B1ED9" w:rsidRDefault="003B1ED9" w:rsidP="003B1ED9">
      <w:pPr>
        <w:pStyle w:val="ContactInfo"/>
      </w:pPr>
    </w:p>
    <w:p w14:paraId="79198EE4" w14:textId="77777777" w:rsidR="003B1ED9" w:rsidRDefault="003B1ED9" w:rsidP="003B1ED9">
      <w:pPr>
        <w:pStyle w:val="ContactInfo"/>
      </w:pPr>
    </w:p>
    <w:p w14:paraId="5EC7151B" w14:textId="77777777" w:rsidR="003B1ED9" w:rsidRDefault="003B1ED9" w:rsidP="003B1ED9">
      <w:pPr>
        <w:pStyle w:val="ContactInfo"/>
      </w:pPr>
    </w:p>
    <w:p w14:paraId="034AF225" w14:textId="77777777" w:rsidR="003B1ED9" w:rsidRDefault="003B1ED9" w:rsidP="003B1ED9">
      <w:pPr>
        <w:pStyle w:val="ContactInfo"/>
      </w:pPr>
    </w:p>
    <w:p w14:paraId="1B9E128B" w14:textId="77777777" w:rsidR="003B1ED9" w:rsidRDefault="003B1ED9" w:rsidP="003B1ED9">
      <w:pPr>
        <w:pStyle w:val="ContactInfo"/>
      </w:pPr>
    </w:p>
    <w:p w14:paraId="432BF3F8" w14:textId="77777777" w:rsidR="003B1ED9" w:rsidRDefault="003B1ED9" w:rsidP="003B1ED9">
      <w:pPr>
        <w:pStyle w:val="ContactInfo"/>
      </w:pPr>
    </w:p>
    <w:p w14:paraId="682EE80B" w14:textId="77777777" w:rsidR="003B1ED9" w:rsidRDefault="003B1ED9" w:rsidP="003B1ED9">
      <w:pPr>
        <w:pStyle w:val="ContactInfo"/>
      </w:pPr>
    </w:p>
    <w:p w14:paraId="1E7256E1" w14:textId="77777777" w:rsidR="003B1ED9" w:rsidRDefault="003B1ED9" w:rsidP="003B1ED9">
      <w:pPr>
        <w:pStyle w:val="ContactInfo"/>
      </w:pPr>
    </w:p>
    <w:p w14:paraId="5C9B57AF" w14:textId="77777777" w:rsidR="003B1ED9" w:rsidRDefault="003B1ED9" w:rsidP="003B1ED9">
      <w:pPr>
        <w:pStyle w:val="ContactInfo"/>
      </w:pPr>
    </w:p>
    <w:p w14:paraId="12E5AF19" w14:textId="77777777" w:rsidR="003B1ED9" w:rsidRDefault="003B1ED9" w:rsidP="003B1ED9">
      <w:pPr>
        <w:pStyle w:val="ContactInfo"/>
      </w:pPr>
    </w:p>
    <w:p w14:paraId="5AF88BF7" w14:textId="77777777" w:rsidR="003B1ED9" w:rsidRDefault="003B1ED9" w:rsidP="003B1ED9">
      <w:pPr>
        <w:pStyle w:val="ContactInfo"/>
      </w:pPr>
    </w:p>
    <w:p w14:paraId="048456B2" w14:textId="77777777" w:rsidR="003B1ED9" w:rsidRDefault="003B1ED9" w:rsidP="003B1ED9">
      <w:pPr>
        <w:pStyle w:val="ContactInfo"/>
      </w:pPr>
    </w:p>
    <w:p w14:paraId="3BE88706" w14:textId="77777777" w:rsidR="003B1ED9" w:rsidRDefault="003B1ED9" w:rsidP="003B1ED9">
      <w:pPr>
        <w:pStyle w:val="ContactInfo"/>
      </w:pPr>
    </w:p>
    <w:p w14:paraId="6773145E" w14:textId="77777777" w:rsidR="003B1ED9" w:rsidRDefault="003B1ED9" w:rsidP="003B1ED9">
      <w:pPr>
        <w:pStyle w:val="ContactInfo"/>
      </w:pPr>
    </w:p>
    <w:p w14:paraId="0FCAB49E" w14:textId="77777777" w:rsidR="003B1ED9" w:rsidRDefault="003B1ED9" w:rsidP="003B1ED9">
      <w:pPr>
        <w:pStyle w:val="ContactInfo"/>
      </w:pPr>
    </w:p>
    <w:p w14:paraId="38E9BD71" w14:textId="77777777" w:rsidR="003B1ED9" w:rsidRDefault="003B1ED9" w:rsidP="003B1ED9">
      <w:pPr>
        <w:pStyle w:val="ContactInfo"/>
      </w:pPr>
    </w:p>
    <w:p w14:paraId="22211C20" w14:textId="77777777" w:rsidR="003B1ED9" w:rsidRDefault="003B1ED9" w:rsidP="003B1ED9">
      <w:pPr>
        <w:pStyle w:val="ContactInfo"/>
      </w:pPr>
    </w:p>
    <w:p w14:paraId="3CEA92B4" w14:textId="77777777" w:rsidR="003B1ED9" w:rsidRDefault="003B1ED9" w:rsidP="003B1ED9">
      <w:pPr>
        <w:pStyle w:val="ContactInfo"/>
      </w:pPr>
    </w:p>
    <w:sdt>
      <w:sdtPr>
        <w:id w:val="-1030448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595959" w:themeColor="text1" w:themeTint="A6"/>
          <w:sz w:val="22"/>
          <w:szCs w:val="22"/>
        </w:rPr>
      </w:sdtEndPr>
      <w:sdtContent>
        <w:p w14:paraId="7D12EC17" w14:textId="27763578" w:rsidR="003B1ED9" w:rsidRDefault="003B1ED9">
          <w:pPr>
            <w:pStyle w:val="TOCHeading"/>
          </w:pPr>
          <w:r>
            <w:t>Table of Contents</w:t>
          </w:r>
        </w:p>
        <w:p w14:paraId="5ED15EA4" w14:textId="189FFF0C" w:rsidR="00572C16" w:rsidRDefault="003B1ED9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331464" w:history="1">
            <w:r w:rsidR="00572C16" w:rsidRPr="00C9246D">
              <w:rPr>
                <w:rStyle w:val="Hyperlink"/>
                <w:noProof/>
              </w:rPr>
              <w:t>Objective</w:t>
            </w:r>
            <w:r w:rsidR="00572C16">
              <w:rPr>
                <w:noProof/>
                <w:webHidden/>
              </w:rPr>
              <w:tab/>
            </w:r>
            <w:r w:rsidR="00572C16">
              <w:rPr>
                <w:noProof/>
                <w:webHidden/>
              </w:rPr>
              <w:fldChar w:fldCharType="begin"/>
            </w:r>
            <w:r w:rsidR="00572C16">
              <w:rPr>
                <w:noProof/>
                <w:webHidden/>
              </w:rPr>
              <w:instrText xml:space="preserve"> PAGEREF _Toc154331464 \h </w:instrText>
            </w:r>
            <w:r w:rsidR="00572C16">
              <w:rPr>
                <w:noProof/>
                <w:webHidden/>
              </w:rPr>
            </w:r>
            <w:r w:rsidR="00572C16">
              <w:rPr>
                <w:noProof/>
                <w:webHidden/>
              </w:rPr>
              <w:fldChar w:fldCharType="separate"/>
            </w:r>
            <w:r w:rsidR="00572C16">
              <w:rPr>
                <w:noProof/>
                <w:webHidden/>
              </w:rPr>
              <w:t>2</w:t>
            </w:r>
            <w:r w:rsidR="00572C16">
              <w:rPr>
                <w:noProof/>
                <w:webHidden/>
              </w:rPr>
              <w:fldChar w:fldCharType="end"/>
            </w:r>
          </w:hyperlink>
        </w:p>
        <w:p w14:paraId="2128A015" w14:textId="7275DDDF" w:rsidR="00572C16" w:rsidRDefault="00572C1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en-IN" w:eastAsia="en-IN"/>
              <w14:ligatures w14:val="standardContextual"/>
            </w:rPr>
          </w:pPr>
          <w:hyperlink w:anchor="_Toc154331465" w:history="1">
            <w:r w:rsidRPr="00C9246D">
              <w:rPr>
                <w:rStyle w:val="Hyperlink"/>
                <w:noProof/>
              </w:rPr>
              <w:t>firstmachine.local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20BB0" w14:textId="60749695" w:rsidR="00572C16" w:rsidRDefault="00572C16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en-IN" w:eastAsia="en-IN"/>
              <w14:ligatures w14:val="standardContextual"/>
            </w:rPr>
          </w:pPr>
          <w:hyperlink w:anchor="_Toc154331466" w:history="1">
            <w:r w:rsidRPr="00C9246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kern w:val="2"/>
                <w:lang w:val="en-IN" w:eastAsia="en-IN"/>
                <w14:ligatures w14:val="standardContextual"/>
              </w:rPr>
              <w:tab/>
            </w:r>
            <w:r w:rsidRPr="00C9246D">
              <w:rPr>
                <w:rStyle w:val="Hyperlink"/>
                <w:noProof/>
              </w:rPr>
              <w:t>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73269" w14:textId="60591C92" w:rsidR="00572C16" w:rsidRDefault="00572C16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en-IN" w:eastAsia="en-IN"/>
              <w14:ligatures w14:val="standardContextual"/>
            </w:rPr>
          </w:pPr>
          <w:hyperlink w:anchor="_Toc154331467" w:history="1">
            <w:r w:rsidRPr="00C9246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kern w:val="2"/>
                <w:lang w:val="en-IN" w:eastAsia="en-IN"/>
                <w14:ligatures w14:val="standardContextual"/>
              </w:rPr>
              <w:tab/>
            </w:r>
            <w:r w:rsidRPr="00C9246D">
              <w:rPr>
                <w:rStyle w:val="Hyperlink"/>
                <w:noProof/>
              </w:rPr>
              <w:t>Domain Enumeration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5A6F5" w14:textId="6B947D54" w:rsidR="00572C16" w:rsidRDefault="00572C16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en-IN" w:eastAsia="en-IN"/>
              <w14:ligatures w14:val="standardContextual"/>
            </w:rPr>
          </w:pPr>
          <w:hyperlink w:anchor="_Toc154331468" w:history="1">
            <w:r w:rsidRPr="00C9246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kern w:val="2"/>
                <w:lang w:val="en-IN" w:eastAsia="en-IN"/>
                <w14:ligatures w14:val="standardContextual"/>
              </w:rPr>
              <w:tab/>
            </w:r>
            <w:r w:rsidRPr="00C9246D">
              <w:rPr>
                <w:rStyle w:val="Hyperlink"/>
                <w:noProof/>
              </w:rPr>
              <w:t>Compromise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2E36B" w14:textId="1B89AF26" w:rsidR="00572C16" w:rsidRDefault="00572C16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en-IN" w:eastAsia="en-IN"/>
              <w14:ligatures w14:val="standardContextual"/>
            </w:rPr>
          </w:pPr>
          <w:hyperlink w:anchor="_Toc154331469" w:history="1">
            <w:r w:rsidRPr="00C9246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kern w:val="2"/>
                <w:lang w:val="en-IN" w:eastAsia="en-IN"/>
                <w14:ligatures w14:val="standardContextual"/>
              </w:rPr>
              <w:tab/>
            </w:r>
            <w:r w:rsidRPr="00C9246D">
              <w:rPr>
                <w:rStyle w:val="Hyperlink"/>
                <w:noProof/>
              </w:rPr>
              <w:t>Resources and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B2E41" w14:textId="3E8A8713" w:rsidR="00572C16" w:rsidRDefault="00572C1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en-IN" w:eastAsia="en-IN"/>
              <w14:ligatures w14:val="standardContextual"/>
            </w:rPr>
          </w:pPr>
          <w:hyperlink w:anchor="_Toc154331470" w:history="1">
            <w:r w:rsidRPr="00C9246D">
              <w:rPr>
                <w:rStyle w:val="Hyperlink"/>
                <w:noProof/>
              </w:rPr>
              <w:t>secondmachine.local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A37CB" w14:textId="55C4C048" w:rsidR="00572C16" w:rsidRDefault="00572C16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en-IN" w:eastAsia="en-IN"/>
              <w14:ligatures w14:val="standardContextual"/>
            </w:rPr>
          </w:pPr>
          <w:hyperlink w:anchor="_Toc154331471" w:history="1">
            <w:r w:rsidRPr="00C9246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kern w:val="2"/>
                <w:lang w:val="en-IN" w:eastAsia="en-IN"/>
                <w14:ligatures w14:val="standardContextual"/>
              </w:rPr>
              <w:tab/>
            </w:r>
            <w:r w:rsidRPr="00C9246D">
              <w:rPr>
                <w:rStyle w:val="Hyperlink"/>
                <w:noProof/>
              </w:rPr>
              <w:t>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B722F" w14:textId="412D8660" w:rsidR="00572C16" w:rsidRDefault="00572C16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en-IN" w:eastAsia="en-IN"/>
              <w14:ligatures w14:val="standardContextual"/>
            </w:rPr>
          </w:pPr>
          <w:hyperlink w:anchor="_Toc154331472" w:history="1">
            <w:r w:rsidRPr="00C9246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kern w:val="2"/>
                <w:lang w:val="en-IN" w:eastAsia="en-IN"/>
                <w14:ligatures w14:val="standardContextual"/>
              </w:rPr>
              <w:tab/>
            </w:r>
            <w:r w:rsidRPr="00C9246D">
              <w:rPr>
                <w:rStyle w:val="Hyperlink"/>
                <w:noProof/>
              </w:rPr>
              <w:t>Domain Enumeration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876A0" w14:textId="31446BC9" w:rsidR="00572C16" w:rsidRDefault="00572C16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en-IN" w:eastAsia="en-IN"/>
              <w14:ligatures w14:val="standardContextual"/>
            </w:rPr>
          </w:pPr>
          <w:hyperlink w:anchor="_Toc154331473" w:history="1">
            <w:r w:rsidRPr="00C9246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kern w:val="2"/>
                <w:lang w:val="en-IN" w:eastAsia="en-IN"/>
                <w14:ligatures w14:val="standardContextual"/>
              </w:rPr>
              <w:tab/>
            </w:r>
            <w:r w:rsidRPr="00C9246D">
              <w:rPr>
                <w:rStyle w:val="Hyperlink"/>
                <w:noProof/>
              </w:rPr>
              <w:t>Compromise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BB436" w14:textId="57F74ABB" w:rsidR="00572C16" w:rsidRDefault="00572C16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en-IN" w:eastAsia="en-IN"/>
              <w14:ligatures w14:val="standardContextual"/>
            </w:rPr>
          </w:pPr>
          <w:hyperlink w:anchor="_Toc154331474" w:history="1">
            <w:r w:rsidRPr="00C9246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kern w:val="2"/>
                <w:lang w:val="en-IN" w:eastAsia="en-IN"/>
                <w14:ligatures w14:val="standardContextual"/>
              </w:rPr>
              <w:tab/>
            </w:r>
            <w:r w:rsidRPr="00C9246D">
              <w:rPr>
                <w:rStyle w:val="Hyperlink"/>
                <w:noProof/>
              </w:rPr>
              <w:t>Resources and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D5E86" w14:textId="3BADB8EB" w:rsidR="00572C16" w:rsidRDefault="00572C1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en-IN" w:eastAsia="en-IN"/>
              <w14:ligatures w14:val="standardContextual"/>
            </w:rPr>
          </w:pPr>
          <w:hyperlink w:anchor="_Toc154331475" w:history="1">
            <w:r w:rsidRPr="00C9246D">
              <w:rPr>
                <w:rStyle w:val="Hyperlink"/>
                <w:noProof/>
              </w:rPr>
              <w:t>thirdmachine.local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00B87" w14:textId="2124E11C" w:rsidR="00572C16" w:rsidRDefault="00572C16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en-IN" w:eastAsia="en-IN"/>
              <w14:ligatures w14:val="standardContextual"/>
            </w:rPr>
          </w:pPr>
          <w:hyperlink w:anchor="_Toc154331476" w:history="1">
            <w:r w:rsidRPr="00C9246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kern w:val="2"/>
                <w:lang w:val="en-IN" w:eastAsia="en-IN"/>
                <w14:ligatures w14:val="standardContextual"/>
              </w:rPr>
              <w:tab/>
            </w:r>
            <w:r w:rsidRPr="00C9246D">
              <w:rPr>
                <w:rStyle w:val="Hyperlink"/>
                <w:noProof/>
              </w:rPr>
              <w:t>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71381" w14:textId="7D4B3A45" w:rsidR="00572C16" w:rsidRDefault="00572C16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en-IN" w:eastAsia="en-IN"/>
              <w14:ligatures w14:val="standardContextual"/>
            </w:rPr>
          </w:pPr>
          <w:hyperlink w:anchor="_Toc154331477" w:history="1">
            <w:r w:rsidRPr="00C9246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kern w:val="2"/>
                <w:lang w:val="en-IN" w:eastAsia="en-IN"/>
                <w14:ligatures w14:val="standardContextual"/>
              </w:rPr>
              <w:tab/>
            </w:r>
            <w:r w:rsidRPr="00C9246D">
              <w:rPr>
                <w:rStyle w:val="Hyperlink"/>
                <w:noProof/>
              </w:rPr>
              <w:t>Domain Enumeration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4376C" w14:textId="3EB51F4E" w:rsidR="00572C16" w:rsidRDefault="00572C16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en-IN" w:eastAsia="en-IN"/>
              <w14:ligatures w14:val="standardContextual"/>
            </w:rPr>
          </w:pPr>
          <w:hyperlink w:anchor="_Toc154331478" w:history="1">
            <w:r w:rsidRPr="00C9246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kern w:val="2"/>
                <w:lang w:val="en-IN" w:eastAsia="en-IN"/>
                <w14:ligatures w14:val="standardContextual"/>
              </w:rPr>
              <w:tab/>
            </w:r>
            <w:r w:rsidRPr="00C9246D">
              <w:rPr>
                <w:rStyle w:val="Hyperlink"/>
                <w:noProof/>
              </w:rPr>
              <w:t>Compromise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EF1DE" w14:textId="7B95FC7B" w:rsidR="00572C16" w:rsidRDefault="00572C16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en-IN" w:eastAsia="en-IN"/>
              <w14:ligatures w14:val="standardContextual"/>
            </w:rPr>
          </w:pPr>
          <w:hyperlink w:anchor="_Toc154331479" w:history="1">
            <w:r w:rsidRPr="00C9246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kern w:val="2"/>
                <w:lang w:val="en-IN" w:eastAsia="en-IN"/>
                <w14:ligatures w14:val="standardContextual"/>
              </w:rPr>
              <w:tab/>
            </w:r>
            <w:r w:rsidRPr="00C9246D">
              <w:rPr>
                <w:rStyle w:val="Hyperlink"/>
                <w:noProof/>
              </w:rPr>
              <w:t>Resources and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19E00" w14:textId="1E7C2234" w:rsidR="00572C16" w:rsidRDefault="00572C1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en-IN" w:eastAsia="en-IN"/>
              <w14:ligatures w14:val="standardContextual"/>
            </w:rPr>
          </w:pPr>
          <w:hyperlink w:anchor="_Toc154331480" w:history="1">
            <w:r w:rsidRPr="00C9246D">
              <w:rPr>
                <w:rStyle w:val="Hyperlink"/>
                <w:noProof/>
              </w:rPr>
              <w:t>fourthmachine.local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7435C" w14:textId="02B21379" w:rsidR="00572C16" w:rsidRDefault="00572C16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en-IN" w:eastAsia="en-IN"/>
              <w14:ligatures w14:val="standardContextual"/>
            </w:rPr>
          </w:pPr>
          <w:hyperlink w:anchor="_Toc154331481" w:history="1">
            <w:r w:rsidRPr="00C9246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kern w:val="2"/>
                <w:lang w:val="en-IN" w:eastAsia="en-IN"/>
                <w14:ligatures w14:val="standardContextual"/>
              </w:rPr>
              <w:tab/>
            </w:r>
            <w:r w:rsidRPr="00C9246D">
              <w:rPr>
                <w:rStyle w:val="Hyperlink"/>
                <w:noProof/>
              </w:rPr>
              <w:t>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006B2" w14:textId="098A80C4" w:rsidR="00572C16" w:rsidRDefault="00572C16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en-IN" w:eastAsia="en-IN"/>
              <w14:ligatures w14:val="standardContextual"/>
            </w:rPr>
          </w:pPr>
          <w:hyperlink w:anchor="_Toc154331482" w:history="1">
            <w:r w:rsidRPr="00C9246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kern w:val="2"/>
                <w:lang w:val="en-IN" w:eastAsia="en-IN"/>
                <w14:ligatures w14:val="standardContextual"/>
              </w:rPr>
              <w:tab/>
            </w:r>
            <w:r w:rsidRPr="00C9246D">
              <w:rPr>
                <w:rStyle w:val="Hyperlink"/>
                <w:noProof/>
              </w:rPr>
              <w:t>Domain Enumeration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DD89F" w14:textId="5794CBBE" w:rsidR="00572C16" w:rsidRDefault="00572C16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en-IN" w:eastAsia="en-IN"/>
              <w14:ligatures w14:val="standardContextual"/>
            </w:rPr>
          </w:pPr>
          <w:hyperlink w:anchor="_Toc154331483" w:history="1">
            <w:r w:rsidRPr="00C9246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kern w:val="2"/>
                <w:lang w:val="en-IN" w:eastAsia="en-IN"/>
                <w14:ligatures w14:val="standardContextual"/>
              </w:rPr>
              <w:tab/>
            </w:r>
            <w:r w:rsidRPr="00C9246D">
              <w:rPr>
                <w:rStyle w:val="Hyperlink"/>
                <w:noProof/>
              </w:rPr>
              <w:t>Compromise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C0C46" w14:textId="347C207D" w:rsidR="00572C16" w:rsidRDefault="00572C16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en-IN" w:eastAsia="en-IN"/>
              <w14:ligatures w14:val="standardContextual"/>
            </w:rPr>
          </w:pPr>
          <w:hyperlink w:anchor="_Toc154331484" w:history="1">
            <w:r w:rsidRPr="00C9246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kern w:val="2"/>
                <w:lang w:val="en-IN" w:eastAsia="en-IN"/>
                <w14:ligatures w14:val="standardContextual"/>
              </w:rPr>
              <w:tab/>
            </w:r>
            <w:r w:rsidRPr="00C9246D">
              <w:rPr>
                <w:rStyle w:val="Hyperlink"/>
                <w:noProof/>
              </w:rPr>
              <w:t>Resources and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FC254" w14:textId="05076FF7" w:rsidR="00572C16" w:rsidRDefault="00572C1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en-IN" w:eastAsia="en-IN"/>
              <w14:ligatures w14:val="standardContextual"/>
            </w:rPr>
          </w:pPr>
          <w:hyperlink w:anchor="_Toc154331485" w:history="1">
            <w:r w:rsidRPr="00C9246D">
              <w:rPr>
                <w:rStyle w:val="Hyperlink"/>
                <w:noProof/>
              </w:rPr>
              <w:t>fifthmachine.local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EF5BE" w14:textId="4FBE47A6" w:rsidR="00572C16" w:rsidRDefault="00572C16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en-IN" w:eastAsia="en-IN"/>
              <w14:ligatures w14:val="standardContextual"/>
            </w:rPr>
          </w:pPr>
          <w:hyperlink w:anchor="_Toc154331486" w:history="1">
            <w:r w:rsidRPr="00C9246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kern w:val="2"/>
                <w:lang w:val="en-IN" w:eastAsia="en-IN"/>
                <w14:ligatures w14:val="standardContextual"/>
              </w:rPr>
              <w:tab/>
            </w:r>
            <w:r w:rsidRPr="00C9246D">
              <w:rPr>
                <w:rStyle w:val="Hyperlink"/>
                <w:noProof/>
              </w:rPr>
              <w:t>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66326" w14:textId="3A9591C0" w:rsidR="00572C16" w:rsidRDefault="00572C16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en-IN" w:eastAsia="en-IN"/>
              <w14:ligatures w14:val="standardContextual"/>
            </w:rPr>
          </w:pPr>
          <w:hyperlink w:anchor="_Toc154331487" w:history="1">
            <w:r w:rsidRPr="00C9246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kern w:val="2"/>
                <w:lang w:val="en-IN" w:eastAsia="en-IN"/>
                <w14:ligatures w14:val="standardContextual"/>
              </w:rPr>
              <w:tab/>
            </w:r>
            <w:r w:rsidRPr="00C9246D">
              <w:rPr>
                <w:rStyle w:val="Hyperlink"/>
                <w:noProof/>
              </w:rPr>
              <w:t>Domain Enumeration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67C93" w14:textId="72A7866F" w:rsidR="00572C16" w:rsidRDefault="00572C16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en-IN" w:eastAsia="en-IN"/>
              <w14:ligatures w14:val="standardContextual"/>
            </w:rPr>
          </w:pPr>
          <w:hyperlink w:anchor="_Toc154331488" w:history="1">
            <w:r w:rsidRPr="00C9246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kern w:val="2"/>
                <w:lang w:val="en-IN" w:eastAsia="en-IN"/>
                <w14:ligatures w14:val="standardContextual"/>
              </w:rPr>
              <w:tab/>
            </w:r>
            <w:r w:rsidRPr="00C9246D">
              <w:rPr>
                <w:rStyle w:val="Hyperlink"/>
                <w:noProof/>
              </w:rPr>
              <w:t>Compromise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5F016" w14:textId="02EC58C5" w:rsidR="00572C16" w:rsidRDefault="00572C16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en-IN" w:eastAsia="en-IN"/>
              <w14:ligatures w14:val="standardContextual"/>
            </w:rPr>
          </w:pPr>
          <w:hyperlink w:anchor="_Toc154331489" w:history="1">
            <w:r w:rsidRPr="00C9246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kern w:val="2"/>
                <w:lang w:val="en-IN" w:eastAsia="en-IN"/>
                <w14:ligatures w14:val="standardContextual"/>
              </w:rPr>
              <w:tab/>
            </w:r>
            <w:r w:rsidRPr="00C9246D">
              <w:rPr>
                <w:rStyle w:val="Hyperlink"/>
                <w:noProof/>
              </w:rPr>
              <w:t>Resources and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28A32" w14:textId="18D87049" w:rsidR="003B1ED9" w:rsidRDefault="003B1ED9" w:rsidP="00BA2370">
          <w:r>
            <w:rPr>
              <w:b/>
              <w:bCs/>
              <w:noProof/>
            </w:rPr>
            <w:fldChar w:fldCharType="end"/>
          </w:r>
        </w:p>
      </w:sdtContent>
    </w:sdt>
    <w:p w14:paraId="0E27D2C7" w14:textId="77777777" w:rsidR="003B1ED9" w:rsidRDefault="003B1ED9" w:rsidP="003B1ED9">
      <w:pPr>
        <w:pStyle w:val="ContactInfo"/>
      </w:pPr>
    </w:p>
    <w:p w14:paraId="79AB959E" w14:textId="77777777" w:rsidR="003B1ED9" w:rsidRDefault="003B1ED9" w:rsidP="003B1ED9">
      <w:pPr>
        <w:pStyle w:val="ContactInfo"/>
      </w:pPr>
    </w:p>
    <w:p w14:paraId="30B41F98" w14:textId="0CAF53EB" w:rsidR="003B1ED9" w:rsidRDefault="003B1ED9" w:rsidP="003B1ED9">
      <w:pPr>
        <w:pStyle w:val="Heading1"/>
      </w:pPr>
      <w:bookmarkStart w:id="5" w:name="_Toc154331464"/>
      <w:r>
        <w:lastRenderedPageBreak/>
        <w:t>Objective</w:t>
      </w:r>
      <w:bookmarkEnd w:id="5"/>
    </w:p>
    <w:p w14:paraId="66AB078F" w14:textId="77777777" w:rsidR="003B1ED9" w:rsidRDefault="003B1ED9" w:rsidP="003B1ED9"/>
    <w:p w14:paraId="2A4856C4" w14:textId="77777777" w:rsidR="003B1ED9" w:rsidRDefault="003B1ED9" w:rsidP="003B1ED9"/>
    <w:p w14:paraId="01589BDB" w14:textId="77777777" w:rsidR="003B1ED9" w:rsidRDefault="003B1ED9" w:rsidP="003B1ED9"/>
    <w:p w14:paraId="581FE86B" w14:textId="77777777" w:rsidR="003B1ED9" w:rsidRDefault="003B1ED9" w:rsidP="003B1ED9"/>
    <w:p w14:paraId="181C7C0C" w14:textId="77777777" w:rsidR="003B1ED9" w:rsidRDefault="003B1ED9" w:rsidP="003B1ED9"/>
    <w:p w14:paraId="11D24FCB" w14:textId="77777777" w:rsidR="003B1ED9" w:rsidRDefault="003B1ED9" w:rsidP="003B1ED9"/>
    <w:p w14:paraId="16C943FB" w14:textId="77777777" w:rsidR="003B1ED9" w:rsidRDefault="003B1ED9" w:rsidP="003B1ED9"/>
    <w:p w14:paraId="6E2B34A6" w14:textId="77777777" w:rsidR="003B1ED9" w:rsidRDefault="003B1ED9" w:rsidP="003B1ED9"/>
    <w:p w14:paraId="43EEF4F6" w14:textId="77777777" w:rsidR="003B1ED9" w:rsidRDefault="003B1ED9" w:rsidP="003B1ED9"/>
    <w:p w14:paraId="2C181A85" w14:textId="77777777" w:rsidR="003B1ED9" w:rsidRDefault="003B1ED9" w:rsidP="003B1ED9"/>
    <w:p w14:paraId="212C2057" w14:textId="77777777" w:rsidR="003B1ED9" w:rsidRDefault="003B1ED9" w:rsidP="003B1ED9"/>
    <w:p w14:paraId="44D69F23" w14:textId="77777777" w:rsidR="003B1ED9" w:rsidRDefault="003B1ED9" w:rsidP="003B1ED9"/>
    <w:p w14:paraId="414A46D6" w14:textId="77777777" w:rsidR="003B1ED9" w:rsidRDefault="003B1ED9" w:rsidP="003B1ED9"/>
    <w:p w14:paraId="773BC779" w14:textId="77777777" w:rsidR="003B1ED9" w:rsidRDefault="003B1ED9" w:rsidP="003B1ED9"/>
    <w:p w14:paraId="4A7FAFB7" w14:textId="77777777" w:rsidR="003B1ED9" w:rsidRDefault="003B1ED9" w:rsidP="003B1ED9"/>
    <w:p w14:paraId="457B1D01" w14:textId="77777777" w:rsidR="003B1ED9" w:rsidRDefault="003B1ED9" w:rsidP="003B1ED9"/>
    <w:p w14:paraId="74392688" w14:textId="77777777" w:rsidR="003B1ED9" w:rsidRDefault="003B1ED9" w:rsidP="003B1ED9"/>
    <w:p w14:paraId="33EE0425" w14:textId="77777777" w:rsidR="003B1ED9" w:rsidRDefault="003B1ED9" w:rsidP="003B1ED9"/>
    <w:p w14:paraId="25829D60" w14:textId="77777777" w:rsidR="003B1ED9" w:rsidRDefault="003B1ED9" w:rsidP="003B1ED9"/>
    <w:p w14:paraId="00045658" w14:textId="77777777" w:rsidR="003B1ED9" w:rsidRDefault="003B1ED9" w:rsidP="003B1ED9"/>
    <w:p w14:paraId="2973A2BD" w14:textId="77777777" w:rsidR="003B1ED9" w:rsidRDefault="003B1ED9" w:rsidP="003B1ED9"/>
    <w:p w14:paraId="5CE77AD8" w14:textId="77777777" w:rsidR="003B1ED9" w:rsidRDefault="003B1ED9" w:rsidP="003B1ED9"/>
    <w:p w14:paraId="109DA83B" w14:textId="77777777" w:rsidR="003B1ED9" w:rsidRPr="003B1ED9" w:rsidRDefault="003B1ED9" w:rsidP="003B1ED9"/>
    <w:p w14:paraId="73B5E386" w14:textId="1CB86271" w:rsidR="003B1ED9" w:rsidRDefault="003B1ED9" w:rsidP="003B1ED9">
      <w:pPr>
        <w:pStyle w:val="Heading1"/>
      </w:pPr>
      <w:bookmarkStart w:id="6" w:name="_Toc154331465"/>
      <w:r>
        <w:lastRenderedPageBreak/>
        <w:t>firstmachine.local</w:t>
      </w:r>
      <w:bookmarkEnd w:id="6"/>
    </w:p>
    <w:p w14:paraId="2A42E859" w14:textId="77777777" w:rsidR="003B1ED9" w:rsidRDefault="003B1ED9" w:rsidP="003B1ED9"/>
    <w:p w14:paraId="15B38FF1" w14:textId="7A0B7763" w:rsidR="003B1ED9" w:rsidRDefault="003B1ED9" w:rsidP="003B1ED9">
      <w:pPr>
        <w:pStyle w:val="Heading3"/>
        <w:numPr>
          <w:ilvl w:val="0"/>
          <w:numId w:val="16"/>
        </w:numPr>
      </w:pPr>
      <w:bookmarkStart w:id="7" w:name="_Toc154331466"/>
      <w:r>
        <w:t>System Information</w:t>
      </w:r>
      <w:bookmarkEnd w:id="7"/>
    </w:p>
    <w:p w14:paraId="25F27146" w14:textId="26914C62" w:rsidR="003B1ED9" w:rsidRDefault="003B1ED9" w:rsidP="003B1ED9">
      <w:pPr>
        <w:pStyle w:val="Heading3"/>
        <w:numPr>
          <w:ilvl w:val="0"/>
          <w:numId w:val="16"/>
        </w:numPr>
      </w:pPr>
      <w:bookmarkStart w:id="8" w:name="_Toc154331467"/>
      <w:r>
        <w:t>Domain Enumeration</w:t>
      </w:r>
      <w:bookmarkEnd w:id="8"/>
    </w:p>
    <w:p w14:paraId="4846D885" w14:textId="3A53C2DD" w:rsidR="003B1ED9" w:rsidRDefault="003B1ED9" w:rsidP="003B1ED9">
      <w:pPr>
        <w:pStyle w:val="Heading3"/>
        <w:numPr>
          <w:ilvl w:val="0"/>
          <w:numId w:val="16"/>
        </w:numPr>
      </w:pPr>
      <w:bookmarkStart w:id="9" w:name="_Toc154331468"/>
      <w:r>
        <w:t>Compromise Techniques</w:t>
      </w:r>
      <w:bookmarkEnd w:id="9"/>
    </w:p>
    <w:p w14:paraId="3971131B" w14:textId="2F6185E1" w:rsidR="003B1ED9" w:rsidRPr="003B1ED9" w:rsidRDefault="003B1ED9" w:rsidP="003B1ED9">
      <w:pPr>
        <w:pStyle w:val="Heading3"/>
        <w:numPr>
          <w:ilvl w:val="0"/>
          <w:numId w:val="16"/>
        </w:numPr>
      </w:pPr>
      <w:bookmarkStart w:id="10" w:name="_Toc154331469"/>
      <w:r>
        <w:t>Resources and References</w:t>
      </w:r>
      <w:bookmarkEnd w:id="10"/>
    </w:p>
    <w:p w14:paraId="2BCEBB9A" w14:textId="77777777" w:rsidR="003B1ED9" w:rsidRDefault="003B1ED9" w:rsidP="003B1ED9"/>
    <w:p w14:paraId="55EE4664" w14:textId="77777777" w:rsidR="003B1ED9" w:rsidRDefault="003B1ED9" w:rsidP="003B1ED9"/>
    <w:p w14:paraId="31F91452" w14:textId="77777777" w:rsidR="003B1ED9" w:rsidRDefault="003B1ED9" w:rsidP="003B1ED9"/>
    <w:p w14:paraId="38075D1B" w14:textId="77777777" w:rsidR="003B1ED9" w:rsidRDefault="003B1ED9" w:rsidP="003B1ED9"/>
    <w:p w14:paraId="3FF7A7A9" w14:textId="77777777" w:rsidR="003B1ED9" w:rsidRDefault="003B1ED9" w:rsidP="003B1ED9"/>
    <w:p w14:paraId="4D22932A" w14:textId="77777777" w:rsidR="003B1ED9" w:rsidRDefault="003B1ED9" w:rsidP="003B1ED9"/>
    <w:p w14:paraId="0CE4849C" w14:textId="77777777" w:rsidR="003B1ED9" w:rsidRDefault="003B1ED9" w:rsidP="003B1ED9"/>
    <w:p w14:paraId="244A3CDD" w14:textId="77777777" w:rsidR="003B1ED9" w:rsidRDefault="003B1ED9" w:rsidP="003B1ED9"/>
    <w:p w14:paraId="5D4C7B41" w14:textId="77777777" w:rsidR="003B1ED9" w:rsidRDefault="003B1ED9" w:rsidP="003B1ED9"/>
    <w:p w14:paraId="4B16F09D" w14:textId="77777777" w:rsidR="003B1ED9" w:rsidRDefault="003B1ED9" w:rsidP="003B1ED9"/>
    <w:p w14:paraId="501FE6D5" w14:textId="77777777" w:rsidR="003B1ED9" w:rsidRDefault="003B1ED9" w:rsidP="003B1ED9"/>
    <w:p w14:paraId="31E020F4" w14:textId="77777777" w:rsidR="003B1ED9" w:rsidRDefault="003B1ED9" w:rsidP="003B1ED9"/>
    <w:p w14:paraId="50907790" w14:textId="77777777" w:rsidR="003B1ED9" w:rsidRDefault="003B1ED9" w:rsidP="003B1ED9"/>
    <w:p w14:paraId="48B1E67D" w14:textId="77777777" w:rsidR="003B1ED9" w:rsidRDefault="003B1ED9" w:rsidP="003B1ED9"/>
    <w:p w14:paraId="2CE0C0A0" w14:textId="77777777" w:rsidR="003B1ED9" w:rsidRDefault="003B1ED9" w:rsidP="003B1ED9"/>
    <w:p w14:paraId="590FBCEB" w14:textId="77777777" w:rsidR="003B1ED9" w:rsidRDefault="003B1ED9" w:rsidP="003B1ED9"/>
    <w:p w14:paraId="6F9ED69C" w14:textId="77777777" w:rsidR="003B1ED9" w:rsidRDefault="003B1ED9" w:rsidP="003B1ED9"/>
    <w:p w14:paraId="6F59491F" w14:textId="77777777" w:rsidR="003B1ED9" w:rsidRDefault="003B1ED9" w:rsidP="003B1ED9"/>
    <w:p w14:paraId="593F4004" w14:textId="77777777" w:rsidR="003B1ED9" w:rsidRDefault="003B1ED9" w:rsidP="003B1ED9"/>
    <w:p w14:paraId="439C44AC" w14:textId="77777777" w:rsidR="003B1ED9" w:rsidRDefault="003B1ED9" w:rsidP="003B1ED9"/>
    <w:p w14:paraId="01150E55" w14:textId="74FCDBC5" w:rsidR="003B1ED9" w:rsidRDefault="003B1ED9" w:rsidP="003B1ED9">
      <w:pPr>
        <w:pStyle w:val="Heading1"/>
      </w:pPr>
      <w:bookmarkStart w:id="11" w:name="_Toc154331470"/>
      <w:r>
        <w:lastRenderedPageBreak/>
        <w:t>secondmachine.local</w:t>
      </w:r>
      <w:bookmarkEnd w:id="11"/>
    </w:p>
    <w:p w14:paraId="326FCAE8" w14:textId="77777777" w:rsidR="003B1ED9" w:rsidRDefault="003B1ED9" w:rsidP="003B1ED9"/>
    <w:p w14:paraId="658F1F07" w14:textId="77777777" w:rsidR="003B1ED9" w:rsidRDefault="003B1ED9" w:rsidP="003B1ED9">
      <w:pPr>
        <w:pStyle w:val="Heading3"/>
        <w:numPr>
          <w:ilvl w:val="0"/>
          <w:numId w:val="17"/>
        </w:numPr>
      </w:pPr>
      <w:bookmarkStart w:id="12" w:name="_Toc154331471"/>
      <w:r>
        <w:t>System Information</w:t>
      </w:r>
      <w:bookmarkEnd w:id="12"/>
    </w:p>
    <w:p w14:paraId="3EA6445B" w14:textId="77777777" w:rsidR="003B1ED9" w:rsidRDefault="003B1ED9" w:rsidP="003B1ED9">
      <w:pPr>
        <w:pStyle w:val="Heading3"/>
        <w:numPr>
          <w:ilvl w:val="0"/>
          <w:numId w:val="17"/>
        </w:numPr>
      </w:pPr>
      <w:bookmarkStart w:id="13" w:name="_Toc154331472"/>
      <w:r>
        <w:t>Domain Enumeration</w:t>
      </w:r>
      <w:bookmarkEnd w:id="13"/>
    </w:p>
    <w:p w14:paraId="2BBB2554" w14:textId="77777777" w:rsidR="003B1ED9" w:rsidRDefault="003B1ED9" w:rsidP="003B1ED9">
      <w:pPr>
        <w:pStyle w:val="Heading3"/>
        <w:numPr>
          <w:ilvl w:val="0"/>
          <w:numId w:val="17"/>
        </w:numPr>
      </w:pPr>
      <w:bookmarkStart w:id="14" w:name="_Toc154331473"/>
      <w:r>
        <w:t>Compromise Techniques</w:t>
      </w:r>
      <w:bookmarkEnd w:id="14"/>
    </w:p>
    <w:p w14:paraId="5420326D" w14:textId="6610C0A3" w:rsidR="003B1ED9" w:rsidRPr="003B1ED9" w:rsidRDefault="003B1ED9" w:rsidP="003B1ED9">
      <w:pPr>
        <w:pStyle w:val="Heading3"/>
        <w:numPr>
          <w:ilvl w:val="0"/>
          <w:numId w:val="17"/>
        </w:numPr>
      </w:pPr>
      <w:bookmarkStart w:id="15" w:name="_Toc154331474"/>
      <w:r>
        <w:t>Resources and References</w:t>
      </w:r>
      <w:bookmarkEnd w:id="15"/>
    </w:p>
    <w:p w14:paraId="6301AAB8" w14:textId="77777777" w:rsidR="003B1ED9" w:rsidRPr="003B1ED9" w:rsidRDefault="003B1ED9" w:rsidP="003B1ED9"/>
    <w:p w14:paraId="101C892D" w14:textId="77777777" w:rsidR="003B1ED9" w:rsidRDefault="003B1ED9" w:rsidP="003B1ED9"/>
    <w:p w14:paraId="4155BC6C" w14:textId="77777777" w:rsidR="003B1ED9" w:rsidRDefault="003B1ED9" w:rsidP="003B1ED9"/>
    <w:p w14:paraId="4E344907" w14:textId="77777777" w:rsidR="003B1ED9" w:rsidRDefault="003B1ED9" w:rsidP="003B1ED9"/>
    <w:p w14:paraId="507388B1" w14:textId="77777777" w:rsidR="003B1ED9" w:rsidRDefault="003B1ED9" w:rsidP="003B1ED9"/>
    <w:p w14:paraId="426F9434" w14:textId="77777777" w:rsidR="003B1ED9" w:rsidRDefault="003B1ED9" w:rsidP="003B1ED9"/>
    <w:p w14:paraId="75DA36E2" w14:textId="77777777" w:rsidR="003B1ED9" w:rsidRDefault="003B1ED9" w:rsidP="003B1ED9"/>
    <w:p w14:paraId="5862FAD4" w14:textId="77777777" w:rsidR="003B1ED9" w:rsidRDefault="003B1ED9" w:rsidP="003B1ED9"/>
    <w:p w14:paraId="1A109CDC" w14:textId="77777777" w:rsidR="003B1ED9" w:rsidRDefault="003B1ED9" w:rsidP="003B1ED9"/>
    <w:p w14:paraId="629EBAF4" w14:textId="77777777" w:rsidR="003B1ED9" w:rsidRDefault="003B1ED9" w:rsidP="003B1ED9"/>
    <w:p w14:paraId="3A137A91" w14:textId="77777777" w:rsidR="003B1ED9" w:rsidRDefault="003B1ED9" w:rsidP="003B1ED9"/>
    <w:p w14:paraId="16E8BFF1" w14:textId="77777777" w:rsidR="003B1ED9" w:rsidRDefault="003B1ED9" w:rsidP="003B1ED9"/>
    <w:p w14:paraId="0E9EF610" w14:textId="77777777" w:rsidR="003B1ED9" w:rsidRDefault="003B1ED9" w:rsidP="003B1ED9"/>
    <w:p w14:paraId="0D162ACD" w14:textId="77777777" w:rsidR="003B1ED9" w:rsidRDefault="003B1ED9" w:rsidP="003B1ED9"/>
    <w:p w14:paraId="6547EBAF" w14:textId="77777777" w:rsidR="003B1ED9" w:rsidRDefault="003B1ED9" w:rsidP="003B1ED9"/>
    <w:p w14:paraId="38E4A4F9" w14:textId="77777777" w:rsidR="003B1ED9" w:rsidRDefault="003B1ED9" w:rsidP="003B1ED9"/>
    <w:p w14:paraId="3FB0E31D" w14:textId="77777777" w:rsidR="003B1ED9" w:rsidRDefault="003B1ED9" w:rsidP="003B1ED9"/>
    <w:p w14:paraId="74ACD4A1" w14:textId="77777777" w:rsidR="003B1ED9" w:rsidRDefault="003B1ED9" w:rsidP="003B1ED9"/>
    <w:p w14:paraId="5A10800A" w14:textId="77777777" w:rsidR="003B1ED9" w:rsidRDefault="003B1ED9" w:rsidP="003B1ED9"/>
    <w:p w14:paraId="7A4CB718" w14:textId="77777777" w:rsidR="003B1ED9" w:rsidRDefault="003B1ED9" w:rsidP="003B1ED9"/>
    <w:p w14:paraId="41289B35" w14:textId="2E32C259" w:rsidR="003B1ED9" w:rsidRDefault="003B1ED9" w:rsidP="003B1ED9">
      <w:pPr>
        <w:pStyle w:val="Heading1"/>
      </w:pPr>
      <w:bookmarkStart w:id="16" w:name="_Toc154331475"/>
      <w:r>
        <w:lastRenderedPageBreak/>
        <w:t>thirdm</w:t>
      </w:r>
      <w:r>
        <w:t>achine.local</w:t>
      </w:r>
      <w:bookmarkEnd w:id="16"/>
    </w:p>
    <w:p w14:paraId="4DD70F9A" w14:textId="77777777" w:rsidR="003B1ED9" w:rsidRDefault="003B1ED9" w:rsidP="003B1ED9"/>
    <w:p w14:paraId="4E7E6E7F" w14:textId="77777777" w:rsidR="003B1ED9" w:rsidRDefault="003B1ED9" w:rsidP="003B1ED9">
      <w:pPr>
        <w:pStyle w:val="Heading3"/>
        <w:numPr>
          <w:ilvl w:val="0"/>
          <w:numId w:val="18"/>
        </w:numPr>
      </w:pPr>
      <w:bookmarkStart w:id="17" w:name="_Toc154331476"/>
      <w:r>
        <w:t>System Information</w:t>
      </w:r>
      <w:bookmarkEnd w:id="17"/>
    </w:p>
    <w:p w14:paraId="6361D906" w14:textId="77777777" w:rsidR="003B1ED9" w:rsidRDefault="003B1ED9" w:rsidP="003B1ED9">
      <w:pPr>
        <w:pStyle w:val="Heading3"/>
        <w:numPr>
          <w:ilvl w:val="0"/>
          <w:numId w:val="18"/>
        </w:numPr>
      </w:pPr>
      <w:bookmarkStart w:id="18" w:name="_Toc154331477"/>
      <w:r>
        <w:t>Domain Enumeration</w:t>
      </w:r>
      <w:bookmarkEnd w:id="18"/>
    </w:p>
    <w:p w14:paraId="3BCFA1AF" w14:textId="77777777" w:rsidR="003B1ED9" w:rsidRDefault="003B1ED9" w:rsidP="003B1ED9">
      <w:pPr>
        <w:pStyle w:val="Heading3"/>
        <w:numPr>
          <w:ilvl w:val="0"/>
          <w:numId w:val="18"/>
        </w:numPr>
      </w:pPr>
      <w:bookmarkStart w:id="19" w:name="_Toc154331478"/>
      <w:r>
        <w:t>Compromise Techniques</w:t>
      </w:r>
      <w:bookmarkEnd w:id="19"/>
    </w:p>
    <w:p w14:paraId="277A7CA2" w14:textId="77777777" w:rsidR="003B1ED9" w:rsidRPr="003B1ED9" w:rsidRDefault="003B1ED9" w:rsidP="003B1ED9">
      <w:pPr>
        <w:pStyle w:val="Heading3"/>
        <w:numPr>
          <w:ilvl w:val="0"/>
          <w:numId w:val="18"/>
        </w:numPr>
      </w:pPr>
      <w:bookmarkStart w:id="20" w:name="_Toc154331479"/>
      <w:r>
        <w:t>Resources and References</w:t>
      </w:r>
      <w:bookmarkEnd w:id="20"/>
    </w:p>
    <w:p w14:paraId="183B00A0" w14:textId="77777777" w:rsidR="003B1ED9" w:rsidRDefault="003B1ED9" w:rsidP="003B1ED9"/>
    <w:p w14:paraId="060841B9" w14:textId="77777777" w:rsidR="003B1ED9" w:rsidRDefault="003B1ED9" w:rsidP="003B1ED9"/>
    <w:p w14:paraId="4E9DD5FE" w14:textId="77777777" w:rsidR="003B1ED9" w:rsidRDefault="003B1ED9" w:rsidP="003B1ED9"/>
    <w:p w14:paraId="3784BD2E" w14:textId="77777777" w:rsidR="003B1ED9" w:rsidRDefault="003B1ED9" w:rsidP="003B1ED9"/>
    <w:p w14:paraId="79407E05" w14:textId="77777777" w:rsidR="003B1ED9" w:rsidRDefault="003B1ED9" w:rsidP="003B1ED9"/>
    <w:p w14:paraId="4CC4F919" w14:textId="77777777" w:rsidR="003B1ED9" w:rsidRDefault="003B1ED9" w:rsidP="003B1ED9"/>
    <w:p w14:paraId="5F1BD5BA" w14:textId="77777777" w:rsidR="003B1ED9" w:rsidRDefault="003B1ED9" w:rsidP="003B1ED9"/>
    <w:p w14:paraId="28C69C54" w14:textId="77777777" w:rsidR="003B1ED9" w:rsidRDefault="003B1ED9" w:rsidP="003B1ED9"/>
    <w:p w14:paraId="3DD63D20" w14:textId="77777777" w:rsidR="003B1ED9" w:rsidRDefault="003B1ED9" w:rsidP="003B1ED9"/>
    <w:p w14:paraId="4B2792AF" w14:textId="77777777" w:rsidR="003B1ED9" w:rsidRDefault="003B1ED9" w:rsidP="003B1ED9"/>
    <w:p w14:paraId="6EDEFBF1" w14:textId="77777777" w:rsidR="003B1ED9" w:rsidRDefault="003B1ED9" w:rsidP="003B1ED9"/>
    <w:p w14:paraId="342222EF" w14:textId="77777777" w:rsidR="003B1ED9" w:rsidRDefault="003B1ED9" w:rsidP="003B1ED9"/>
    <w:p w14:paraId="318CE6BF" w14:textId="77777777" w:rsidR="003B1ED9" w:rsidRDefault="003B1ED9" w:rsidP="003B1ED9"/>
    <w:p w14:paraId="267FE548" w14:textId="77777777" w:rsidR="003B1ED9" w:rsidRDefault="003B1ED9" w:rsidP="003B1ED9"/>
    <w:p w14:paraId="73D0AAD4" w14:textId="77777777" w:rsidR="003B1ED9" w:rsidRDefault="003B1ED9" w:rsidP="003B1ED9"/>
    <w:p w14:paraId="6E22ACCD" w14:textId="77777777" w:rsidR="003B1ED9" w:rsidRDefault="003B1ED9" w:rsidP="003B1ED9"/>
    <w:p w14:paraId="5A8E250C" w14:textId="77777777" w:rsidR="003B1ED9" w:rsidRDefault="003B1ED9" w:rsidP="003B1ED9"/>
    <w:p w14:paraId="45D0C4D7" w14:textId="77777777" w:rsidR="003B1ED9" w:rsidRDefault="003B1ED9" w:rsidP="003B1ED9"/>
    <w:p w14:paraId="5985FD25" w14:textId="77777777" w:rsidR="003B1ED9" w:rsidRDefault="003B1ED9" w:rsidP="003B1ED9"/>
    <w:p w14:paraId="6EB101F6" w14:textId="77777777" w:rsidR="003B1ED9" w:rsidRDefault="003B1ED9" w:rsidP="003B1ED9"/>
    <w:p w14:paraId="79FB5656" w14:textId="0004B2F1" w:rsidR="003B1ED9" w:rsidRDefault="003B1ED9" w:rsidP="003B1ED9">
      <w:pPr>
        <w:pStyle w:val="Heading1"/>
      </w:pPr>
      <w:bookmarkStart w:id="21" w:name="_Toc154331480"/>
      <w:r>
        <w:lastRenderedPageBreak/>
        <w:t>fourth</w:t>
      </w:r>
      <w:r>
        <w:t>machine.local</w:t>
      </w:r>
      <w:bookmarkEnd w:id="21"/>
    </w:p>
    <w:p w14:paraId="3A2C0FC3" w14:textId="77777777" w:rsidR="003B1ED9" w:rsidRDefault="003B1ED9" w:rsidP="003B1ED9"/>
    <w:p w14:paraId="476582AE" w14:textId="77777777" w:rsidR="003B1ED9" w:rsidRDefault="003B1ED9" w:rsidP="003B1ED9">
      <w:pPr>
        <w:pStyle w:val="Heading3"/>
        <w:numPr>
          <w:ilvl w:val="0"/>
          <w:numId w:val="19"/>
        </w:numPr>
      </w:pPr>
      <w:bookmarkStart w:id="22" w:name="_Toc154331481"/>
      <w:r>
        <w:t>System Information</w:t>
      </w:r>
      <w:bookmarkEnd w:id="22"/>
    </w:p>
    <w:p w14:paraId="1C533B0F" w14:textId="77777777" w:rsidR="003B1ED9" w:rsidRDefault="003B1ED9" w:rsidP="003B1ED9">
      <w:pPr>
        <w:pStyle w:val="Heading3"/>
        <w:numPr>
          <w:ilvl w:val="0"/>
          <w:numId w:val="19"/>
        </w:numPr>
      </w:pPr>
      <w:bookmarkStart w:id="23" w:name="_Toc154331482"/>
      <w:r>
        <w:t>Domain Enumeration</w:t>
      </w:r>
      <w:bookmarkEnd w:id="23"/>
    </w:p>
    <w:p w14:paraId="400D6CDD" w14:textId="77777777" w:rsidR="003B1ED9" w:rsidRDefault="003B1ED9" w:rsidP="003B1ED9">
      <w:pPr>
        <w:pStyle w:val="Heading3"/>
        <w:numPr>
          <w:ilvl w:val="0"/>
          <w:numId w:val="19"/>
        </w:numPr>
      </w:pPr>
      <w:bookmarkStart w:id="24" w:name="_Toc154331483"/>
      <w:r>
        <w:t>Compromise Techniques</w:t>
      </w:r>
      <w:bookmarkEnd w:id="24"/>
    </w:p>
    <w:p w14:paraId="5E163FE3" w14:textId="77777777" w:rsidR="003B1ED9" w:rsidRPr="003B1ED9" w:rsidRDefault="003B1ED9" w:rsidP="003B1ED9">
      <w:pPr>
        <w:pStyle w:val="Heading3"/>
        <w:numPr>
          <w:ilvl w:val="0"/>
          <w:numId w:val="19"/>
        </w:numPr>
      </w:pPr>
      <w:bookmarkStart w:id="25" w:name="_Toc154331484"/>
      <w:r>
        <w:t>Resources and References</w:t>
      </w:r>
      <w:bookmarkEnd w:id="25"/>
    </w:p>
    <w:p w14:paraId="36691FF2" w14:textId="77777777" w:rsidR="003B1ED9" w:rsidRDefault="003B1ED9" w:rsidP="003B1ED9"/>
    <w:p w14:paraId="03C70EC6" w14:textId="77777777" w:rsidR="003B1ED9" w:rsidRDefault="003B1ED9" w:rsidP="003B1ED9"/>
    <w:p w14:paraId="20272061" w14:textId="77777777" w:rsidR="003B1ED9" w:rsidRDefault="003B1ED9" w:rsidP="003B1ED9"/>
    <w:p w14:paraId="0540D120" w14:textId="77777777" w:rsidR="003B1ED9" w:rsidRDefault="003B1ED9" w:rsidP="003B1ED9"/>
    <w:p w14:paraId="7040AC97" w14:textId="77777777" w:rsidR="003B1ED9" w:rsidRDefault="003B1ED9" w:rsidP="003B1ED9"/>
    <w:p w14:paraId="7786F029" w14:textId="77777777" w:rsidR="003B1ED9" w:rsidRDefault="003B1ED9" w:rsidP="003B1ED9"/>
    <w:p w14:paraId="4F078473" w14:textId="77777777" w:rsidR="003B1ED9" w:rsidRDefault="003B1ED9" w:rsidP="003B1ED9"/>
    <w:p w14:paraId="0536B9C9" w14:textId="77777777" w:rsidR="003B1ED9" w:rsidRDefault="003B1ED9" w:rsidP="003B1ED9"/>
    <w:p w14:paraId="599D2DDC" w14:textId="77777777" w:rsidR="003B1ED9" w:rsidRDefault="003B1ED9" w:rsidP="003B1ED9"/>
    <w:p w14:paraId="4461AAE3" w14:textId="77777777" w:rsidR="003B1ED9" w:rsidRDefault="003B1ED9" w:rsidP="003B1ED9"/>
    <w:p w14:paraId="119F9DDF" w14:textId="77777777" w:rsidR="003B1ED9" w:rsidRDefault="003B1ED9" w:rsidP="003B1ED9"/>
    <w:p w14:paraId="26C0135B" w14:textId="77777777" w:rsidR="003B1ED9" w:rsidRDefault="003B1ED9" w:rsidP="003B1ED9"/>
    <w:p w14:paraId="470FA2A1" w14:textId="77777777" w:rsidR="003B1ED9" w:rsidRDefault="003B1ED9" w:rsidP="003B1ED9"/>
    <w:p w14:paraId="26008929" w14:textId="77777777" w:rsidR="003B1ED9" w:rsidRDefault="003B1ED9" w:rsidP="003B1ED9"/>
    <w:p w14:paraId="2FDED3D3" w14:textId="77777777" w:rsidR="003B1ED9" w:rsidRDefault="003B1ED9" w:rsidP="003B1ED9"/>
    <w:p w14:paraId="1431ABBB" w14:textId="77777777" w:rsidR="003B1ED9" w:rsidRDefault="003B1ED9" w:rsidP="003B1ED9"/>
    <w:p w14:paraId="21063586" w14:textId="77777777" w:rsidR="003B1ED9" w:rsidRDefault="003B1ED9" w:rsidP="003B1ED9"/>
    <w:p w14:paraId="6446F733" w14:textId="77777777" w:rsidR="003B1ED9" w:rsidRDefault="003B1ED9" w:rsidP="003B1ED9"/>
    <w:p w14:paraId="65B5586C" w14:textId="77777777" w:rsidR="003B1ED9" w:rsidRDefault="003B1ED9" w:rsidP="003B1ED9"/>
    <w:p w14:paraId="715A3BA5" w14:textId="77777777" w:rsidR="003B1ED9" w:rsidRDefault="003B1ED9" w:rsidP="003B1ED9"/>
    <w:p w14:paraId="017E296E" w14:textId="698363F9" w:rsidR="003B1ED9" w:rsidRDefault="003B1ED9" w:rsidP="003B1ED9">
      <w:pPr>
        <w:pStyle w:val="Heading1"/>
      </w:pPr>
      <w:bookmarkStart w:id="26" w:name="_Toc154331485"/>
      <w:r>
        <w:lastRenderedPageBreak/>
        <w:t>fifth</w:t>
      </w:r>
      <w:r>
        <w:t>machine.local</w:t>
      </w:r>
      <w:bookmarkEnd w:id="26"/>
    </w:p>
    <w:p w14:paraId="6008170F" w14:textId="77777777" w:rsidR="003B1ED9" w:rsidRDefault="003B1ED9" w:rsidP="003B1ED9"/>
    <w:p w14:paraId="316979D6" w14:textId="77777777" w:rsidR="003B1ED9" w:rsidRDefault="003B1ED9" w:rsidP="003B1ED9">
      <w:pPr>
        <w:pStyle w:val="Heading3"/>
        <w:numPr>
          <w:ilvl w:val="0"/>
          <w:numId w:val="20"/>
        </w:numPr>
      </w:pPr>
      <w:bookmarkStart w:id="27" w:name="_Toc154331486"/>
      <w:r>
        <w:t>System Information</w:t>
      </w:r>
      <w:bookmarkEnd w:id="27"/>
    </w:p>
    <w:p w14:paraId="3673CE73" w14:textId="77777777" w:rsidR="003B1ED9" w:rsidRDefault="003B1ED9" w:rsidP="003B1ED9">
      <w:pPr>
        <w:pStyle w:val="Heading3"/>
        <w:numPr>
          <w:ilvl w:val="0"/>
          <w:numId w:val="20"/>
        </w:numPr>
      </w:pPr>
      <w:bookmarkStart w:id="28" w:name="_Toc154331487"/>
      <w:r>
        <w:t>Domain Enumeration</w:t>
      </w:r>
      <w:bookmarkEnd w:id="28"/>
    </w:p>
    <w:p w14:paraId="13C3E51A" w14:textId="77777777" w:rsidR="003B1ED9" w:rsidRDefault="003B1ED9" w:rsidP="003B1ED9">
      <w:pPr>
        <w:pStyle w:val="Heading3"/>
        <w:numPr>
          <w:ilvl w:val="0"/>
          <w:numId w:val="20"/>
        </w:numPr>
      </w:pPr>
      <w:bookmarkStart w:id="29" w:name="_Toc154331488"/>
      <w:r>
        <w:t>Compromise Techniques</w:t>
      </w:r>
      <w:bookmarkEnd w:id="29"/>
    </w:p>
    <w:p w14:paraId="5D38C952" w14:textId="77777777" w:rsidR="003B1ED9" w:rsidRPr="003B1ED9" w:rsidRDefault="003B1ED9" w:rsidP="003B1ED9">
      <w:pPr>
        <w:pStyle w:val="Heading3"/>
        <w:numPr>
          <w:ilvl w:val="0"/>
          <w:numId w:val="20"/>
        </w:numPr>
      </w:pPr>
      <w:bookmarkStart w:id="30" w:name="_Toc154331489"/>
      <w:r>
        <w:t>Resources and References</w:t>
      </w:r>
      <w:bookmarkEnd w:id="30"/>
    </w:p>
    <w:p w14:paraId="34D87608" w14:textId="77777777" w:rsidR="003B1ED9" w:rsidRPr="003B1ED9" w:rsidRDefault="003B1ED9" w:rsidP="003B1ED9"/>
    <w:sectPr w:rsidR="003B1ED9" w:rsidRPr="003B1ED9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FE012" w14:textId="77777777" w:rsidR="00555169" w:rsidRDefault="00555169" w:rsidP="00C6554A">
      <w:pPr>
        <w:spacing w:before="0" w:after="0" w:line="240" w:lineRule="auto"/>
      </w:pPr>
      <w:r>
        <w:separator/>
      </w:r>
    </w:p>
  </w:endnote>
  <w:endnote w:type="continuationSeparator" w:id="0">
    <w:p w14:paraId="5AC9DACA" w14:textId="77777777" w:rsidR="00555169" w:rsidRDefault="0055516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6B850" w14:textId="77777777" w:rsidR="00000000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6343" w14:textId="77777777" w:rsidR="00555169" w:rsidRDefault="00555169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C2C7D5D" w14:textId="77777777" w:rsidR="00555169" w:rsidRDefault="0055516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5ED4B83"/>
    <w:multiLevelType w:val="hybridMultilevel"/>
    <w:tmpl w:val="1AA692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8EB5257"/>
    <w:multiLevelType w:val="hybridMultilevel"/>
    <w:tmpl w:val="1AA692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43020C"/>
    <w:multiLevelType w:val="hybridMultilevel"/>
    <w:tmpl w:val="1AA692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C54BDB"/>
    <w:multiLevelType w:val="hybridMultilevel"/>
    <w:tmpl w:val="1AA692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2D3594"/>
    <w:multiLevelType w:val="hybridMultilevel"/>
    <w:tmpl w:val="1AA692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467421">
    <w:abstractNumId w:val="9"/>
  </w:num>
  <w:num w:numId="2" w16cid:durableId="991568758">
    <w:abstractNumId w:val="8"/>
  </w:num>
  <w:num w:numId="3" w16cid:durableId="808743474">
    <w:abstractNumId w:val="8"/>
  </w:num>
  <w:num w:numId="4" w16cid:durableId="424499987">
    <w:abstractNumId w:val="9"/>
  </w:num>
  <w:num w:numId="5" w16cid:durableId="805271685">
    <w:abstractNumId w:val="13"/>
  </w:num>
  <w:num w:numId="6" w16cid:durableId="145560319">
    <w:abstractNumId w:val="10"/>
  </w:num>
  <w:num w:numId="7" w16cid:durableId="1077094416">
    <w:abstractNumId w:val="11"/>
  </w:num>
  <w:num w:numId="8" w16cid:durableId="444614011">
    <w:abstractNumId w:val="7"/>
  </w:num>
  <w:num w:numId="9" w16cid:durableId="1937247097">
    <w:abstractNumId w:val="6"/>
  </w:num>
  <w:num w:numId="10" w16cid:durableId="1794204133">
    <w:abstractNumId w:val="5"/>
  </w:num>
  <w:num w:numId="11" w16cid:durableId="1070663310">
    <w:abstractNumId w:val="4"/>
  </w:num>
  <w:num w:numId="12" w16cid:durableId="1136408465">
    <w:abstractNumId w:val="3"/>
  </w:num>
  <w:num w:numId="13" w16cid:durableId="1236550146">
    <w:abstractNumId w:val="2"/>
  </w:num>
  <w:num w:numId="14" w16cid:durableId="1060641349">
    <w:abstractNumId w:val="1"/>
  </w:num>
  <w:num w:numId="15" w16cid:durableId="2065792669">
    <w:abstractNumId w:val="0"/>
  </w:num>
  <w:num w:numId="16" w16cid:durableId="1190030163">
    <w:abstractNumId w:val="14"/>
  </w:num>
  <w:num w:numId="17" w16cid:durableId="536697597">
    <w:abstractNumId w:val="17"/>
  </w:num>
  <w:num w:numId="18" w16cid:durableId="823011641">
    <w:abstractNumId w:val="15"/>
  </w:num>
  <w:num w:numId="19" w16cid:durableId="1746100026">
    <w:abstractNumId w:val="16"/>
  </w:num>
  <w:num w:numId="20" w16cid:durableId="8995139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BA"/>
    <w:rsid w:val="00185FBA"/>
    <w:rsid w:val="002554CD"/>
    <w:rsid w:val="00293B83"/>
    <w:rsid w:val="002B4294"/>
    <w:rsid w:val="00333D0D"/>
    <w:rsid w:val="003B1ED9"/>
    <w:rsid w:val="004C049F"/>
    <w:rsid w:val="005000E2"/>
    <w:rsid w:val="00555169"/>
    <w:rsid w:val="00572C16"/>
    <w:rsid w:val="006A3CE7"/>
    <w:rsid w:val="00824780"/>
    <w:rsid w:val="00BA2370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CA7D0"/>
  <w15:chartTrackingRefBased/>
  <w15:docId w15:val="{661913D8-22B1-4D99-8B13-2298578AD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ED9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3B1ED9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B1E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1ED9"/>
    <w:pPr>
      <w:spacing w:after="100"/>
      <w:ind w:left="220"/>
    </w:pPr>
  </w:style>
  <w:style w:type="paragraph" w:styleId="ListParagraph">
    <w:name w:val="List Paragraph"/>
    <w:basedOn w:val="Normal"/>
    <w:uiPriority w:val="34"/>
    <w:unhideWhenUsed/>
    <w:qFormat/>
    <w:rsid w:val="003B1ED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82478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thin\AppData\Local\Microsoft\Office\16.0\DTS\en-IN%7bC33C66F2-222D-4ACF-B326-5B3B70ABDAD9%7d\%7bC6E85644-BB60-4F08-A2B2-B3421933336C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{C6E85644-BB60-4F08-A2B2-B3421933336C}tf02835058_win32</Template>
  <TotalTime>12</TotalTime>
  <Pages>8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</dc:creator>
  <cp:keywords/>
  <dc:description/>
  <cp:lastModifiedBy>Nithin R</cp:lastModifiedBy>
  <cp:revision>4</cp:revision>
  <dcterms:created xsi:type="dcterms:W3CDTF">2023-12-24T11:49:00Z</dcterms:created>
  <dcterms:modified xsi:type="dcterms:W3CDTF">2023-12-24T12:01:00Z</dcterms:modified>
</cp:coreProperties>
</file>